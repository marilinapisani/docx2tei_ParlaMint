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FF" w:rsidRDefault="00CB15FF" w:rsidP="00CB15FF">
      <w:pPr>
        <w:pStyle w:val="D3Textnormal"/>
      </w:pPr>
      <w:r>
        <w:t xml:space="preserve">XI legislatura </w:t>
      </w:r>
      <w:r w:rsidR="00843FB3">
        <w:t>·</w:t>
      </w:r>
      <w:r>
        <w:t xml:space="preserve"> període </w:t>
      </w:r>
      <w:r w:rsidR="004B28C9">
        <w:t xml:space="preserve">intermedi </w:t>
      </w:r>
      <w:r w:rsidR="00843FB3">
        <w:t>· sèrie P ·</w:t>
      </w:r>
      <w:r>
        <w:t xml:space="preserve"> número</w:t>
      </w:r>
      <w:r w:rsidRPr="0023658A">
        <w:t xml:space="preserve"> </w:t>
      </w:r>
      <w:r w:rsidR="004B28C9">
        <w:t>6</w:t>
      </w:r>
    </w:p>
    <w:p w:rsidR="00CB15FF" w:rsidRDefault="00CB15FF" w:rsidP="00CB15FF">
      <w:pPr>
        <w:pStyle w:val="D3Textnormal"/>
      </w:pPr>
    </w:p>
    <w:p w:rsidR="00CB15FF" w:rsidRDefault="00CB15FF" w:rsidP="00CB15FF">
      <w:pPr>
        <w:pStyle w:val="Crgan"/>
      </w:pPr>
      <w:r>
        <w:t>Ple del Parlament</w:t>
      </w:r>
    </w:p>
    <w:p w:rsidR="00CB15FF" w:rsidRPr="003518A2" w:rsidRDefault="00CB15FF" w:rsidP="00CB15FF">
      <w:pPr>
        <w:pStyle w:val="CSessi"/>
      </w:pPr>
      <w:r w:rsidRPr="003518A2">
        <w:t xml:space="preserve">Sessió </w:t>
      </w:r>
      <w:r>
        <w:t>5</w:t>
      </w:r>
      <w:r w:rsidR="004B28C9">
        <w:t>, dijous 7 de gener de 2016</w:t>
      </w:r>
    </w:p>
    <w:p w:rsidR="00CB15FF" w:rsidRDefault="00CB15FF" w:rsidP="00CB15FF">
      <w:pPr>
        <w:pStyle w:val="CPresidncia"/>
      </w:pPr>
      <w:r>
        <w:t>Presidència de la M. H. Sra. Carme Forcadell i Lluís</w:t>
      </w:r>
    </w:p>
    <w:p w:rsidR="00CB15FF" w:rsidRDefault="00CB15FF" w:rsidP="00CB15FF">
      <w:pPr>
        <w:pStyle w:val="D2Davantal"/>
      </w:pPr>
      <w:r>
        <w:t>S</w:t>
      </w:r>
      <w:r w:rsidR="008F0FDD">
        <w:t>essió</w:t>
      </w:r>
      <w:r>
        <w:t xml:space="preserve"> 5</w:t>
      </w:r>
    </w:p>
    <w:p w:rsidR="00CB15FF" w:rsidRDefault="00CB15FF" w:rsidP="00CB15FF">
      <w:pPr>
        <w:pStyle w:val="D2Davantal"/>
      </w:pPr>
      <w:r>
        <w:t xml:space="preserve">La sessió s'obre a les </w:t>
      </w:r>
      <w:r w:rsidR="00843FB3">
        <w:t>onze</w:t>
      </w:r>
      <w:r>
        <w:t xml:space="preserve"> del matí i </w:t>
      </w:r>
      <w:r w:rsidR="00843FB3">
        <w:t>un</w:t>
      </w:r>
      <w:r>
        <w:t xml:space="preserve"> minut. Presideix la presidenta del Parlament, acompanyada de tots els membres de la Mesa, la qual és assistida pel secretari general i </w:t>
      </w:r>
      <w:r w:rsidR="00843FB3">
        <w:t>el lletrat major</w:t>
      </w:r>
      <w:r>
        <w:t>.</w:t>
      </w:r>
    </w:p>
    <w:p w:rsidR="00CB15FF" w:rsidRDefault="00CB15FF" w:rsidP="00CB15FF">
      <w:pPr>
        <w:pStyle w:val="D2Davantal"/>
      </w:pPr>
      <w:r>
        <w:t xml:space="preserve">Al banc del Govern seu el president de la Generalitat en funcions, acompanyat de la vicepresidenta del Govern i titular del Departament de Benestar Social i Família en funcions, i </w:t>
      </w:r>
      <w:r w:rsidR="00843FB3">
        <w:t>d</w:t>
      </w:r>
      <w:r>
        <w:t xml:space="preserve">els consellers de Governació i Relacions Institucionals, d'Ensenyament, </w:t>
      </w:r>
      <w:r w:rsidR="00843FB3">
        <w:t xml:space="preserve">de Territori i Sostenibilitat, d’Agricultura, Ramaderia, Pesca i Alimentació </w:t>
      </w:r>
      <w:r>
        <w:t>i de Justícia en funcions.</w:t>
      </w:r>
    </w:p>
    <w:p w:rsidR="00CB15FF" w:rsidRDefault="00CB15FF" w:rsidP="00CB15FF">
      <w:pPr>
        <w:pStyle w:val="D2Ordredia"/>
      </w:pPr>
    </w:p>
    <w:p w:rsidR="00CB15FF" w:rsidRDefault="00CB15FF" w:rsidP="00CB15FF">
      <w:pPr>
        <w:pStyle w:val="D2Ordredia"/>
      </w:pPr>
      <w:r>
        <w:t>ORDRE DEL DIA DE LA CONVOCATÒRIA</w:t>
      </w:r>
    </w:p>
    <w:p w:rsidR="00AA7565" w:rsidRDefault="006060F9" w:rsidP="00AA7565">
      <w:pPr>
        <w:pStyle w:val="D2Ordredia"/>
      </w:pPr>
      <w:r>
        <w:t xml:space="preserve">Punt únic: </w:t>
      </w:r>
      <w:r w:rsidR="00AA7565">
        <w:t xml:space="preserve">Procediment per a elegir els senadors que han </w:t>
      </w:r>
      <w:r w:rsidR="00AA7565" w:rsidRPr="00AA7565">
        <w:t>de</w:t>
      </w:r>
      <w:r w:rsidR="00AA7565">
        <w:t xml:space="preserve"> representar la Generalitat al Senat (tram. 280-00001/11</w:t>
      </w:r>
      <w:r w:rsidR="00DF56CE">
        <w:t>)</w:t>
      </w:r>
      <w:r w:rsidR="00AA7565">
        <w:t>. Grups parlamentaris. Designació.</w:t>
      </w:r>
    </w:p>
    <w:p w:rsidR="00AA7565" w:rsidRDefault="00AA7565" w:rsidP="00AA7565">
      <w:pPr>
        <w:pStyle w:val="D2Ordredia"/>
        <w:spacing w:after="0" w:line="240" w:lineRule="auto"/>
      </w:pPr>
    </w:p>
    <w:p w:rsidR="00AA7565" w:rsidRDefault="00AA7565" w:rsidP="00AA7565">
      <w:pPr>
        <w:pStyle w:val="D3IntervinentObertura"/>
        <w:spacing w:before="240"/>
      </w:pPr>
      <w:r>
        <w:t>La presidenta</w:t>
      </w:r>
    </w:p>
    <w:p w:rsidR="00181049" w:rsidRDefault="00181049" w:rsidP="00247CF5">
      <w:pPr>
        <w:pStyle w:val="D3Textnormal"/>
      </w:pPr>
      <w:r>
        <w:t>Bon dia, c</w:t>
      </w:r>
      <w:r w:rsidR="00247CF5">
        <w:t>omença la sessió.</w:t>
      </w:r>
    </w:p>
    <w:p w:rsidR="00077EA4" w:rsidRPr="005550FE" w:rsidRDefault="00247CF5" w:rsidP="005550FE">
      <w:pPr>
        <w:pStyle w:val="D3Acotacicva"/>
        <w:rPr>
          <w:rStyle w:val="ECCursiva"/>
          <w:i/>
        </w:rPr>
      </w:pPr>
      <w:r w:rsidRPr="005550FE">
        <w:rPr>
          <w:rStyle w:val="ECCursiva"/>
          <w:i/>
        </w:rPr>
        <w:t>(Pausa.</w:t>
      </w:r>
      <w:r w:rsidR="00077EA4" w:rsidRPr="005550FE">
        <w:rPr>
          <w:rStyle w:val="ECCursiva"/>
          <w:i/>
        </w:rPr>
        <w:t>)</w:t>
      </w:r>
    </w:p>
    <w:p w:rsidR="00077EA4" w:rsidRDefault="00077EA4" w:rsidP="00077EA4">
      <w:pPr>
        <w:pStyle w:val="D3Ttolnegreta"/>
      </w:pPr>
      <w:r>
        <w:t>Manifestació de condol per les morts dels exdiputats Esteve Orriols i Sendra i Pere Ribera</w:t>
      </w:r>
      <w:r w:rsidR="00247CF5">
        <w:t xml:space="preserve"> </w:t>
      </w:r>
      <w:r w:rsidR="002E2E3E">
        <w:t>i Guals</w:t>
      </w:r>
    </w:p>
    <w:p w:rsidR="00247CF5" w:rsidRDefault="00247CF5" w:rsidP="00247CF5">
      <w:pPr>
        <w:pStyle w:val="D3Textnormal"/>
      </w:pPr>
      <w:r>
        <w:t>Lamento comunicar-los que s’ha mort l’il·lustre senyor Esteve Orriols, que fou diputat d’aquesta cambra i membre de la Mesa</w:t>
      </w:r>
      <w:r w:rsidR="00181049">
        <w:t>, f</w:t>
      </w:r>
      <w:r>
        <w:t>ou diputat de la segona a la vuitena legislatura</w:t>
      </w:r>
      <w:r w:rsidR="00181049">
        <w:t>,</w:t>
      </w:r>
      <w:r>
        <w:t xml:space="preserve"> i també es va morir, fa dos dies, l’il·lustre senyor Pere Ribera, </w:t>
      </w:r>
      <w:r>
        <w:lastRenderedPageBreak/>
        <w:t>que també fou diputat d’aquesta cambra, en memòria dels quals els demano un minut de silenci.</w:t>
      </w:r>
    </w:p>
    <w:p w:rsidR="00247CF5" w:rsidRPr="009E6B8D" w:rsidRDefault="00247CF5" w:rsidP="009E6B8D">
      <w:pPr>
        <w:pStyle w:val="D3Acotacicva"/>
        <w:rPr>
          <w:rStyle w:val="ECCursiva"/>
          <w:i/>
        </w:rPr>
      </w:pPr>
      <w:r w:rsidRPr="009E6B8D">
        <w:rPr>
          <w:rStyle w:val="ECCursiva"/>
          <w:i/>
        </w:rPr>
        <w:t>(La cambra serva un minut de silenci.)</w:t>
      </w:r>
    </w:p>
    <w:p w:rsidR="00247CF5" w:rsidRDefault="00DF56CE" w:rsidP="00DF56CE">
      <w:pPr>
        <w:pStyle w:val="D3Ttolnegreta"/>
      </w:pPr>
      <w:r>
        <w:t xml:space="preserve">Procediment per a elegir els senadors que han </w:t>
      </w:r>
      <w:r w:rsidRPr="00AA7565">
        <w:t>de</w:t>
      </w:r>
      <w:r>
        <w:t xml:space="preserve"> representar la Generalitat al Senat</w:t>
      </w:r>
    </w:p>
    <w:p w:rsidR="00DF56CE" w:rsidRDefault="00DF56CE" w:rsidP="00DF56CE">
      <w:pPr>
        <w:pStyle w:val="D3Ttolrodona"/>
      </w:pPr>
      <w:r>
        <w:t>280-00001/11</w:t>
      </w:r>
    </w:p>
    <w:p w:rsidR="002E2E3E" w:rsidRDefault="002E2E3E" w:rsidP="00AA7565">
      <w:pPr>
        <w:pStyle w:val="D3Textnormal"/>
      </w:pPr>
      <w:r>
        <w:t xml:space="preserve">L’únic punt de l’ordre del dia d’aquesta sessió específica és el </w:t>
      </w:r>
      <w:r w:rsidR="008A4E8B">
        <w:t>p</w:t>
      </w:r>
      <w:r>
        <w:t>rocediment per a elegir els senadors i senadores que han de representar la Generalitat de Catalunya al Senat.</w:t>
      </w:r>
    </w:p>
    <w:p w:rsidR="002E2E3E" w:rsidRDefault="002E2E3E" w:rsidP="00AA7565">
      <w:pPr>
        <w:pStyle w:val="D3Textnormal"/>
      </w:pPr>
      <w:r>
        <w:t>De conformitat amb la Llei 6/2010, que regula el procediment de designació dels senadors que representen la Generalitat al Senat, un cop presentades les candidatures per a la designació de senadors i senadores, havent dictaminat favorablement la Comissió de l’Estatut dels Diputats, d’acord amb l’article 4.3 de l’esmentada llei, proposo a la cambra els noms dels candidats i candidates a ser designats senadors i senadores en representació de la Generalitat.</w:t>
      </w:r>
    </w:p>
    <w:p w:rsidR="002E2E3E" w:rsidRDefault="002E2E3E" w:rsidP="00AA7565">
      <w:pPr>
        <w:pStyle w:val="D3Textnormal"/>
      </w:pPr>
      <w:r>
        <w:t xml:space="preserve">Prego a la secretària quarta, </w:t>
      </w:r>
      <w:r w:rsidR="008A4E8B">
        <w:t xml:space="preserve">la </w:t>
      </w:r>
      <w:r>
        <w:t>il·lustre senyora Ramona Barrufet, que llegeixi els noms dels candidats que van ser presentats conjuntament pels grups parlamentaris.</w:t>
      </w:r>
    </w:p>
    <w:p w:rsidR="002E2E3E" w:rsidRDefault="002E2E3E" w:rsidP="002E2E3E">
      <w:pPr>
        <w:pStyle w:val="D3Intervinent"/>
      </w:pPr>
      <w:r>
        <w:t>La secretària quarta</w:t>
      </w:r>
    </w:p>
    <w:p w:rsidR="00247CF5" w:rsidRDefault="002E2E3E" w:rsidP="00AA7565">
      <w:pPr>
        <w:pStyle w:val="D3Textnormal"/>
      </w:pPr>
      <w:r>
        <w:t>«Els candidats proposats per a ser designats s</w:t>
      </w:r>
      <w:r w:rsidR="00BB0556">
        <w:t xml:space="preserve">enadors, que representaran la Generalitat al Senat, són els següents: </w:t>
      </w:r>
      <w:r w:rsidR="00247CF5">
        <w:t>Elisabeth Abad i Giralt</w:t>
      </w:r>
      <w:r w:rsidR="00BB0556">
        <w:t xml:space="preserve">, Mirella Cortès i Gès, Josep Lluís Cleries i Gonzàlez, Bernat Picornell i Grenzner, Francesc Xavier Alegre Buxeda, </w:t>
      </w:r>
      <w:r w:rsidR="00247CF5">
        <w:t xml:space="preserve">José Montilla </w:t>
      </w:r>
      <w:r w:rsidR="00BB0556">
        <w:t xml:space="preserve">i </w:t>
      </w:r>
      <w:r w:rsidR="00247CF5">
        <w:t>Aguilera</w:t>
      </w:r>
      <w:r w:rsidR="00BB0556">
        <w:t>, Sara Vilà i Galan</w:t>
      </w:r>
      <w:r w:rsidR="000A6092">
        <w:t xml:space="preserve"> i</w:t>
      </w:r>
      <w:r w:rsidR="00BB0556">
        <w:t xml:space="preserve"> Xa</w:t>
      </w:r>
      <w:r w:rsidR="00247CF5">
        <w:t>vier García Albiol</w:t>
      </w:r>
      <w:r w:rsidR="00BB0556">
        <w:t>.»</w:t>
      </w:r>
    </w:p>
    <w:p w:rsidR="00BB0556" w:rsidRDefault="00BB0556" w:rsidP="00BB0556">
      <w:pPr>
        <w:pStyle w:val="D3Intervinent"/>
      </w:pPr>
      <w:r>
        <w:t>La presidenta</w:t>
      </w:r>
    </w:p>
    <w:p w:rsidR="000A6092" w:rsidRDefault="00247CF5" w:rsidP="00AA7565">
      <w:pPr>
        <w:pStyle w:val="D3Textnormal"/>
      </w:pPr>
      <w:r>
        <w:t>Passem, doncs, a la votació.</w:t>
      </w:r>
    </w:p>
    <w:p w:rsidR="00247CF5" w:rsidRDefault="00BB0556" w:rsidP="00AA7565">
      <w:pPr>
        <w:pStyle w:val="D3Textnormal"/>
      </w:pPr>
      <w:r>
        <w:t>La votació serà electrònica i secreta, d</w:t>
      </w:r>
      <w:r w:rsidR="00247CF5">
        <w:t>’acord amb l’article 5.2</w:t>
      </w:r>
      <w:r>
        <w:t xml:space="preserve"> de la Llei 6/2010 </w:t>
      </w:r>
      <w:r w:rsidR="00247CF5">
        <w:t xml:space="preserve">i l’article </w:t>
      </w:r>
      <w:r>
        <w:t xml:space="preserve">99.3 </w:t>
      </w:r>
      <w:r w:rsidR="00247CF5">
        <w:t>del Reglament.</w:t>
      </w:r>
      <w:r w:rsidR="000A6092">
        <w:t xml:space="preserve"> </w:t>
      </w:r>
      <w:r w:rsidR="00247CF5">
        <w:t>Els recordo que, per a votar</w:t>
      </w:r>
      <w:r w:rsidR="00DC4F5B">
        <w:t>...</w:t>
      </w:r>
      <w:r w:rsidR="000A6092">
        <w:t xml:space="preserve"> –</w:t>
      </w:r>
      <w:r w:rsidR="00247CF5">
        <w:t>és que com</w:t>
      </w:r>
      <w:r>
        <w:t xml:space="preserve"> que</w:t>
      </w:r>
      <w:r w:rsidR="00247CF5">
        <w:t xml:space="preserve"> fa </w:t>
      </w:r>
      <w:r>
        <w:t xml:space="preserve">molts </w:t>
      </w:r>
      <w:r w:rsidR="0055714E">
        <w:t xml:space="preserve">dies que no votem </w:t>
      </w:r>
      <w:r w:rsidR="0055714E" w:rsidRPr="0055714E">
        <w:rPr>
          <w:rStyle w:val="ECCursiva"/>
        </w:rPr>
        <w:t>(rialles)</w:t>
      </w:r>
      <w:r w:rsidR="000A6092">
        <w:rPr>
          <w:rStyle w:val="ECCursiva"/>
        </w:rPr>
        <w:t>–</w:t>
      </w:r>
      <w:r w:rsidR="0055714E">
        <w:t>, els recordo que</w:t>
      </w:r>
      <w:r w:rsidR="000A6092">
        <w:t>,</w:t>
      </w:r>
      <w:r w:rsidR="0055714E">
        <w:t xml:space="preserve"> per a votar</w:t>
      </w:r>
      <w:r w:rsidR="000A6092">
        <w:t>,</w:t>
      </w:r>
      <w:r w:rsidR="0055714E">
        <w:t xml:space="preserve"> han de prémer, en primer lloc, el botó de presència i després el botó de vot en concret. P</w:t>
      </w:r>
      <w:r w:rsidR="00247CF5">
        <w:t xml:space="preserve">er </w:t>
      </w:r>
      <w:r w:rsidR="0055714E">
        <w:t xml:space="preserve">a </w:t>
      </w:r>
      <w:r w:rsidR="00247CF5">
        <w:t xml:space="preserve">garantir </w:t>
      </w:r>
      <w:r w:rsidR="00247CF5">
        <w:lastRenderedPageBreak/>
        <w:t>el secret de la votació, no els quedarà il·luminat el bot</w:t>
      </w:r>
      <w:r w:rsidR="0055714E">
        <w:t>ó corresponent que hagin votat.</w:t>
      </w:r>
    </w:p>
    <w:p w:rsidR="00247CF5" w:rsidRDefault="00247CF5" w:rsidP="00AA7565">
      <w:pPr>
        <w:pStyle w:val="D3Textnormal"/>
      </w:pPr>
      <w:r>
        <w:t xml:space="preserve">Prego als serveis de la cambra que </w:t>
      </w:r>
      <w:r w:rsidR="0055714E">
        <w:t>adopten</w:t>
      </w:r>
      <w:r>
        <w:t xml:space="preserve"> les mesures necessàries</w:t>
      </w:r>
      <w:r w:rsidR="0055714E">
        <w:t>, tècniques,</w:t>
      </w:r>
      <w:r>
        <w:t xml:space="preserve"> per</w:t>
      </w:r>
      <w:r w:rsidR="0055714E">
        <w:t xml:space="preserve"> poder</w:t>
      </w:r>
      <w:r>
        <w:t xml:space="preserve"> fer aquesta votaci</w:t>
      </w:r>
      <w:r w:rsidR="0055714E">
        <w:t>ó secreta.</w:t>
      </w:r>
    </w:p>
    <w:p w:rsidR="00247CF5" w:rsidRDefault="000A6092" w:rsidP="00AA7565">
      <w:pPr>
        <w:pStyle w:val="D3Textnormal"/>
      </w:pPr>
      <w:r>
        <w:t>C</w:t>
      </w:r>
      <w:r w:rsidR="0055714E">
        <w:t>om</w:t>
      </w:r>
      <w:r w:rsidR="00247CF5">
        <w:t>ença la votació.</w:t>
      </w:r>
    </w:p>
    <w:p w:rsidR="00181049" w:rsidRDefault="00247CF5" w:rsidP="00AA7565">
      <w:pPr>
        <w:pStyle w:val="D3Textnormal"/>
      </w:pPr>
      <w:r>
        <w:t>El resultat de la votació és el següent</w:t>
      </w:r>
      <w:r w:rsidR="0055714E">
        <w:t xml:space="preserve">: </w:t>
      </w:r>
      <w:r>
        <w:t>122 vots a favor</w:t>
      </w:r>
      <w:r w:rsidR="0055714E">
        <w:t xml:space="preserve"> i </w:t>
      </w:r>
      <w:r>
        <w:t>9 abstencions.</w:t>
      </w:r>
    </w:p>
    <w:p w:rsidR="00247CF5" w:rsidRDefault="0055714E" w:rsidP="00AA7565">
      <w:pPr>
        <w:pStyle w:val="D3Textnormal"/>
      </w:pPr>
      <w:r>
        <w:t>Per tant, queden designats senadors i senadores que representen la Generalitat al Senat</w:t>
      </w:r>
      <w:bookmarkStart w:id="0" w:name="_GoBack"/>
      <w:bookmarkEnd w:id="0"/>
      <w:r>
        <w:t xml:space="preserve"> els </w:t>
      </w:r>
      <w:r w:rsidR="00247CF5">
        <w:t>candidats esmentats.</w:t>
      </w:r>
    </w:p>
    <w:p w:rsidR="00247CF5" w:rsidRDefault="00247CF5" w:rsidP="00AA7565">
      <w:pPr>
        <w:pStyle w:val="D3Textnormal"/>
      </w:pPr>
      <w:r>
        <w:t>Moltes gràcies a tots i a totes.</w:t>
      </w:r>
    </w:p>
    <w:p w:rsidR="00247CF5" w:rsidRDefault="00247CF5" w:rsidP="00AA7565">
      <w:pPr>
        <w:pStyle w:val="D3Textnormal"/>
      </w:pPr>
      <w:r>
        <w:t>S’aixeca la sessió.</w:t>
      </w:r>
    </w:p>
    <w:p w:rsidR="00247CF5" w:rsidRDefault="00247CF5" w:rsidP="00181049">
      <w:pPr>
        <w:pStyle w:val="D3Acotacihorria"/>
      </w:pPr>
      <w:r>
        <w:t>La sessió s’aixeca a</w:t>
      </w:r>
      <w:r w:rsidR="00181049">
        <w:t xml:space="preserve"> les onze del matí i set minuts.</w:t>
      </w:r>
    </w:p>
    <w:sectPr w:rsidR="00247CF5" w:rsidSect="00CA2C6B">
      <w:headerReference w:type="default" r:id="rId7"/>
      <w:footerReference w:type="default" r:id="rId8"/>
      <w:pgSz w:w="11952" w:h="16704"/>
      <w:pgMar w:top="1531" w:right="1418" w:bottom="1140" w:left="1644" w:header="708" w:footer="312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274" w:rsidRDefault="00027274">
      <w:r>
        <w:separator/>
      </w:r>
    </w:p>
  </w:endnote>
  <w:endnote w:type="continuationSeparator" w:id="0">
    <w:p w:rsidR="00027274" w:rsidRDefault="0002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6B" w:rsidRPr="000C685D" w:rsidRDefault="00CA2C6B">
    <w:pPr>
      <w:spacing w:line="240" w:lineRule="exact"/>
    </w:pPr>
  </w:p>
  <w:p w:rsidR="00CA2C6B" w:rsidRDefault="00CA2C6B" w:rsidP="00027274">
    <w:pPr>
      <w:pStyle w:val="D3Textnormal"/>
      <w:jc w:val="center"/>
      <w:rPr>
        <w:rFonts w:cs="Courier New"/>
      </w:rPr>
    </w:pPr>
    <w:r>
      <w:fldChar w:fldCharType="begin"/>
    </w:r>
    <w:r>
      <w:instrText xml:space="preserve">PAGE </w:instrText>
    </w:r>
    <w:r>
      <w:fldChar w:fldCharType="separate"/>
    </w:r>
    <w:r w:rsidR="005F6BA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274" w:rsidRDefault="00027274">
      <w:r>
        <w:separator/>
      </w:r>
    </w:p>
  </w:footnote>
  <w:footnote w:type="continuationSeparator" w:id="0">
    <w:p w:rsidR="00027274" w:rsidRDefault="00027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6B" w:rsidRPr="00B0273E" w:rsidRDefault="000C42F3" w:rsidP="00B0273E">
    <w:pPr>
      <w:pBdr>
        <w:bottom w:val="single" w:sz="4" w:space="1" w:color="auto"/>
      </w:pBdr>
      <w:spacing w:line="240" w:lineRule="exact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Ple del Parlament</w:t>
    </w:r>
    <w:r w:rsidR="002030A0">
      <w:rPr>
        <w:rFonts w:ascii="Arial" w:hAnsi="Arial" w:cs="Arial"/>
        <w:sz w:val="22"/>
        <w:szCs w:val="22"/>
      </w:rPr>
      <w:t xml:space="preserve"> </w:t>
    </w:r>
    <w:r w:rsidR="00B0273E" w:rsidRPr="00B0273E">
      <w:rPr>
        <w:rFonts w:ascii="Arial" w:hAnsi="Arial" w:cs="Arial"/>
        <w:sz w:val="22"/>
        <w:szCs w:val="22"/>
      </w:rPr>
      <w:t>/</w:t>
    </w:r>
    <w:r w:rsidR="002030A0">
      <w:rPr>
        <w:rFonts w:ascii="Arial" w:hAnsi="Arial" w:cs="Arial"/>
        <w:sz w:val="22"/>
        <w:szCs w:val="22"/>
      </w:rPr>
      <w:t xml:space="preserve"> sessió </w:t>
    </w:r>
    <w:r w:rsidR="004E1572">
      <w:rPr>
        <w:rFonts w:ascii="Arial" w:hAnsi="Arial" w:cs="Arial"/>
        <w:sz w:val="22"/>
        <w:szCs w:val="22"/>
      </w:rPr>
      <w:t>5</w:t>
    </w:r>
    <w:r w:rsidR="00B0273E" w:rsidRPr="00B0273E">
      <w:rPr>
        <w:rFonts w:ascii="Arial" w:hAnsi="Arial" w:cs="Arial"/>
        <w:sz w:val="22"/>
        <w:szCs w:val="22"/>
      </w:rPr>
      <w:t xml:space="preserve"> </w:t>
    </w:r>
    <w:r w:rsidR="002D05E1">
      <w:rPr>
        <w:rFonts w:ascii="Arial" w:hAnsi="Arial" w:cs="Arial"/>
        <w:sz w:val="22"/>
        <w:szCs w:val="22"/>
      </w:rPr>
      <w:t>/</w:t>
    </w:r>
    <w:r w:rsidR="00B0273E" w:rsidRPr="00B0273E">
      <w:rPr>
        <w:rFonts w:ascii="Arial" w:hAnsi="Arial" w:cs="Arial"/>
        <w:sz w:val="22"/>
        <w:szCs w:val="22"/>
      </w:rPr>
      <w:t xml:space="preserve"> </w:t>
    </w:r>
    <w:r w:rsidR="00E675A7">
      <w:rPr>
        <w:rFonts w:ascii="Arial" w:hAnsi="Arial" w:cs="Arial"/>
        <w:sz w:val="22"/>
        <w:szCs w:val="22"/>
      </w:rPr>
      <w:t>7</w:t>
    </w:r>
    <w:r w:rsidR="00C47DE8">
      <w:rPr>
        <w:rFonts w:ascii="Arial" w:hAnsi="Arial" w:cs="Arial"/>
        <w:sz w:val="22"/>
        <w:szCs w:val="22"/>
      </w:rPr>
      <w:t xml:space="preserve"> de </w:t>
    </w:r>
    <w:r w:rsidR="004E1572">
      <w:rPr>
        <w:rFonts w:ascii="Arial" w:hAnsi="Arial" w:cs="Arial"/>
        <w:sz w:val="22"/>
        <w:szCs w:val="22"/>
      </w:rPr>
      <w:t xml:space="preserve">gener </w:t>
    </w:r>
    <w:r w:rsidR="00B0273E" w:rsidRPr="00B0273E">
      <w:rPr>
        <w:rFonts w:ascii="Arial" w:hAnsi="Arial" w:cs="Arial"/>
        <w:sz w:val="22"/>
        <w:szCs w:val="22"/>
      </w:rPr>
      <w:t>de 201</w:t>
    </w:r>
    <w:r w:rsidR="004E1572">
      <w:rPr>
        <w:rFonts w:ascii="Arial" w:hAnsi="Arial" w:cs="Arial"/>
        <w:sz w:val="22"/>
        <w:szCs w:val="22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09"/>
    <w:rsid w:val="00001E4E"/>
    <w:rsid w:val="00023A59"/>
    <w:rsid w:val="00027274"/>
    <w:rsid w:val="00077EA4"/>
    <w:rsid w:val="000A6092"/>
    <w:rsid w:val="000B47BD"/>
    <w:rsid w:val="000B644F"/>
    <w:rsid w:val="000C42F3"/>
    <w:rsid w:val="000C685D"/>
    <w:rsid w:val="000E1560"/>
    <w:rsid w:val="00123037"/>
    <w:rsid w:val="001323D8"/>
    <w:rsid w:val="00166194"/>
    <w:rsid w:val="00171599"/>
    <w:rsid w:val="00181049"/>
    <w:rsid w:val="001D5F85"/>
    <w:rsid w:val="001E5E30"/>
    <w:rsid w:val="001F4FF2"/>
    <w:rsid w:val="002030A0"/>
    <w:rsid w:val="00226AD9"/>
    <w:rsid w:val="0022758E"/>
    <w:rsid w:val="00247CF5"/>
    <w:rsid w:val="00260334"/>
    <w:rsid w:val="0026176F"/>
    <w:rsid w:val="002700D7"/>
    <w:rsid w:val="002D05E1"/>
    <w:rsid w:val="002E2E3E"/>
    <w:rsid w:val="00306DF5"/>
    <w:rsid w:val="003163D8"/>
    <w:rsid w:val="003711D9"/>
    <w:rsid w:val="00376224"/>
    <w:rsid w:val="00395F57"/>
    <w:rsid w:val="003A28D4"/>
    <w:rsid w:val="003A5974"/>
    <w:rsid w:val="003B704C"/>
    <w:rsid w:val="003E4AF0"/>
    <w:rsid w:val="003F6C21"/>
    <w:rsid w:val="00420831"/>
    <w:rsid w:val="004A200E"/>
    <w:rsid w:val="004B20CD"/>
    <w:rsid w:val="004B28C9"/>
    <w:rsid w:val="004D17B5"/>
    <w:rsid w:val="004E1572"/>
    <w:rsid w:val="004E4974"/>
    <w:rsid w:val="004F7626"/>
    <w:rsid w:val="0050296F"/>
    <w:rsid w:val="005550FE"/>
    <w:rsid w:val="0055714E"/>
    <w:rsid w:val="005C0713"/>
    <w:rsid w:val="005E2A2F"/>
    <w:rsid w:val="005F519F"/>
    <w:rsid w:val="005F6BA5"/>
    <w:rsid w:val="006042FC"/>
    <w:rsid w:val="006060F9"/>
    <w:rsid w:val="0067709D"/>
    <w:rsid w:val="006C67CF"/>
    <w:rsid w:val="006E226D"/>
    <w:rsid w:val="006F36D3"/>
    <w:rsid w:val="006F50A5"/>
    <w:rsid w:val="007444A5"/>
    <w:rsid w:val="00797A62"/>
    <w:rsid w:val="007C65A7"/>
    <w:rsid w:val="0081391C"/>
    <w:rsid w:val="00843FB3"/>
    <w:rsid w:val="00851D8E"/>
    <w:rsid w:val="0086547D"/>
    <w:rsid w:val="0088292F"/>
    <w:rsid w:val="00892216"/>
    <w:rsid w:val="008A4E8B"/>
    <w:rsid w:val="008F0FDD"/>
    <w:rsid w:val="008F59F5"/>
    <w:rsid w:val="008F76D1"/>
    <w:rsid w:val="00924763"/>
    <w:rsid w:val="00946227"/>
    <w:rsid w:val="00985E6C"/>
    <w:rsid w:val="0099069C"/>
    <w:rsid w:val="00991BFD"/>
    <w:rsid w:val="009E6B8D"/>
    <w:rsid w:val="00A12F45"/>
    <w:rsid w:val="00A2108D"/>
    <w:rsid w:val="00A4557A"/>
    <w:rsid w:val="00A45AB6"/>
    <w:rsid w:val="00A526E3"/>
    <w:rsid w:val="00A52C7E"/>
    <w:rsid w:val="00A66871"/>
    <w:rsid w:val="00A83CBD"/>
    <w:rsid w:val="00AA7565"/>
    <w:rsid w:val="00AD7366"/>
    <w:rsid w:val="00B0273E"/>
    <w:rsid w:val="00B11DE8"/>
    <w:rsid w:val="00B561F0"/>
    <w:rsid w:val="00B64FE1"/>
    <w:rsid w:val="00B66E09"/>
    <w:rsid w:val="00BB0556"/>
    <w:rsid w:val="00BF3DB4"/>
    <w:rsid w:val="00BF6CC2"/>
    <w:rsid w:val="00C01877"/>
    <w:rsid w:val="00C47DE8"/>
    <w:rsid w:val="00C85CB0"/>
    <w:rsid w:val="00CA2C6B"/>
    <w:rsid w:val="00CA6FE6"/>
    <w:rsid w:val="00CB15FF"/>
    <w:rsid w:val="00CD06FF"/>
    <w:rsid w:val="00CD547C"/>
    <w:rsid w:val="00CF5311"/>
    <w:rsid w:val="00D055A1"/>
    <w:rsid w:val="00D90DA2"/>
    <w:rsid w:val="00D96DBC"/>
    <w:rsid w:val="00DA09DF"/>
    <w:rsid w:val="00DC4F5B"/>
    <w:rsid w:val="00DF01D4"/>
    <w:rsid w:val="00DF56CE"/>
    <w:rsid w:val="00DF594C"/>
    <w:rsid w:val="00E13AB2"/>
    <w:rsid w:val="00E15C25"/>
    <w:rsid w:val="00E16FFB"/>
    <w:rsid w:val="00E32AC0"/>
    <w:rsid w:val="00E46CED"/>
    <w:rsid w:val="00E65864"/>
    <w:rsid w:val="00E675A7"/>
    <w:rsid w:val="00E87352"/>
    <w:rsid w:val="00F01B26"/>
    <w:rsid w:val="00F23721"/>
    <w:rsid w:val="00F514F6"/>
    <w:rsid w:val="00F6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semiHidden="1" w:qFormat="1"/>
    <w:lsdException w:name="Default Paragraph Font" w:uiPriority="1"/>
    <w:lsdException w:name="Subtitle" w:semiHidden="1" w:qFormat="1"/>
    <w:lsdException w:name="Date" w:semiHidden="1"/>
    <w:lsdException w:name="Strong" w:semiHidden="1" w:qFormat="1"/>
    <w:lsdException w:name="Emphasis" w:semiHidden="1" w:qFormat="1"/>
    <w:lsdException w:name="HTML Definition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3DB4"/>
    <w:rPr>
      <w:sz w:val="24"/>
      <w:szCs w:val="24"/>
    </w:rPr>
  </w:style>
  <w:style w:type="paragraph" w:styleId="Ttol1">
    <w:name w:val="heading 1"/>
    <w:basedOn w:val="Normal"/>
    <w:next w:val="Normal"/>
    <w:link w:val="Ttol1Car"/>
    <w:semiHidden/>
    <w:qFormat/>
    <w:rsid w:val="00BF3D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  <w:rsid w:val="00BF3DB4"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  <w:rsid w:val="00BF3DB4"/>
  </w:style>
  <w:style w:type="character" w:styleId="Refernciadenotaapeudepgina">
    <w:name w:val="footnote reference"/>
    <w:semiHidden/>
  </w:style>
  <w:style w:type="paragraph" w:customStyle="1" w:styleId="Crgan">
    <w:name w:val="C/ Òrgan"/>
    <w:basedOn w:val="Normal"/>
    <w:rsid w:val="00BF3DB4"/>
    <w:pPr>
      <w:spacing w:after="120" w:line="360" w:lineRule="auto"/>
      <w:jc w:val="center"/>
    </w:pPr>
    <w:rPr>
      <w:rFonts w:ascii="Arial" w:hAnsi="Arial"/>
      <w:b/>
      <w:szCs w:val="20"/>
      <w:lang w:eastAsia="es-ES"/>
    </w:rPr>
  </w:style>
  <w:style w:type="paragraph" w:customStyle="1" w:styleId="CPresidncia">
    <w:name w:val="C/ Presidència"/>
    <w:basedOn w:val="Crgan"/>
    <w:rsid w:val="00BF3DB4"/>
    <w:rPr>
      <w:b w:val="0"/>
    </w:rPr>
  </w:style>
  <w:style w:type="paragraph" w:customStyle="1" w:styleId="CSessi">
    <w:name w:val="C/ Sessió"/>
    <w:basedOn w:val="CPresidncia"/>
    <w:rsid w:val="00BF3DB4"/>
    <w:pPr>
      <w:spacing w:after="720"/>
    </w:pPr>
  </w:style>
  <w:style w:type="paragraph" w:customStyle="1" w:styleId="D3Textnormal">
    <w:name w:val="D3/ Text normal"/>
    <w:basedOn w:val="Normal"/>
    <w:rsid w:val="00BF3DB4"/>
    <w:pPr>
      <w:spacing w:after="120" w:line="360" w:lineRule="auto"/>
      <w:jc w:val="both"/>
    </w:pPr>
    <w:rPr>
      <w:rFonts w:ascii="Arial" w:hAnsi="Arial"/>
      <w:szCs w:val="20"/>
      <w:lang w:eastAsia="es-ES"/>
    </w:rPr>
  </w:style>
  <w:style w:type="paragraph" w:customStyle="1" w:styleId="D1Sumarinegreta">
    <w:name w:val="D1/ Sumari negreta"/>
    <w:basedOn w:val="D3Textnormal"/>
    <w:next w:val="D1Sumarirodona"/>
    <w:rsid w:val="00123037"/>
    <w:pPr>
      <w:spacing w:before="240" w:after="0"/>
    </w:pPr>
    <w:rPr>
      <w:b/>
    </w:rPr>
  </w:style>
  <w:style w:type="paragraph" w:customStyle="1" w:styleId="D1Sumarirodona">
    <w:name w:val="D1/ Sumari rodona"/>
    <w:next w:val="Normal"/>
    <w:rsid w:val="00123037"/>
    <w:pPr>
      <w:spacing w:line="360" w:lineRule="auto"/>
    </w:pPr>
    <w:rPr>
      <w:rFonts w:ascii="Arial" w:hAnsi="Arial"/>
      <w:sz w:val="24"/>
      <w:lang w:eastAsia="es-ES"/>
    </w:rPr>
  </w:style>
  <w:style w:type="paragraph" w:customStyle="1" w:styleId="D2Davantal">
    <w:name w:val="D2/ Davantal"/>
    <w:basedOn w:val="D3Textnormal"/>
    <w:rsid w:val="00BF3DB4"/>
  </w:style>
  <w:style w:type="paragraph" w:customStyle="1" w:styleId="D2Ordredia">
    <w:name w:val="D2/ Ordre dia"/>
    <w:basedOn w:val="D3Textnormal"/>
    <w:rsid w:val="00BF3DB4"/>
  </w:style>
  <w:style w:type="paragraph" w:customStyle="1" w:styleId="D3Acotacicva">
    <w:name w:val="D3/ Acotació cva."/>
    <w:basedOn w:val="D3Textnormal"/>
    <w:rsid w:val="00BF3DB4"/>
    <w:rPr>
      <w:i/>
    </w:rPr>
  </w:style>
  <w:style w:type="paragraph" w:customStyle="1" w:styleId="D3Acotacihorria">
    <w:name w:val="D3/ Acotació horària"/>
    <w:basedOn w:val="D2Ordredia"/>
    <w:rsid w:val="00BF3DB4"/>
    <w:pPr>
      <w:spacing w:before="360"/>
    </w:pPr>
  </w:style>
  <w:style w:type="paragraph" w:customStyle="1" w:styleId="D3Ttolnegreta">
    <w:name w:val="D3/ Títol negreta"/>
    <w:basedOn w:val="D3Textnormal"/>
    <w:rsid w:val="00BF3DB4"/>
    <w:pPr>
      <w:spacing w:before="360"/>
      <w:ind w:left="1474"/>
      <w:outlineLvl w:val="0"/>
    </w:pPr>
    <w:rPr>
      <w:b/>
    </w:rPr>
  </w:style>
  <w:style w:type="paragraph" w:customStyle="1" w:styleId="D3Alteraciomodificaci">
    <w:name w:val="D3/ Alteració o modificació"/>
    <w:basedOn w:val="D3Ttolnegreta"/>
    <w:rsid w:val="00123037"/>
    <w:rPr>
      <w:b w:val="0"/>
    </w:rPr>
  </w:style>
  <w:style w:type="paragraph" w:customStyle="1" w:styleId="D3Intervinent">
    <w:name w:val="D3/ Intervinent"/>
    <w:basedOn w:val="D3Textnormal"/>
    <w:rsid w:val="00BF3DB4"/>
    <w:rPr>
      <w:b/>
    </w:rPr>
  </w:style>
  <w:style w:type="paragraph" w:customStyle="1" w:styleId="D3Ttolrodona">
    <w:name w:val="D3/ Títol rodona"/>
    <w:basedOn w:val="D3Alteraciomodificaci"/>
    <w:rsid w:val="00123037"/>
    <w:pPr>
      <w:spacing w:before="0"/>
    </w:pPr>
  </w:style>
  <w:style w:type="paragraph" w:styleId="Peu">
    <w:name w:val="footer"/>
    <w:basedOn w:val="Normal"/>
    <w:semiHidden/>
    <w:rsid w:val="000C685D"/>
    <w:pPr>
      <w:tabs>
        <w:tab w:val="center" w:pos="4252"/>
        <w:tab w:val="right" w:pos="8504"/>
      </w:tabs>
    </w:pPr>
  </w:style>
  <w:style w:type="character" w:customStyle="1" w:styleId="ECCursiva">
    <w:name w:val="EC Cursiva"/>
    <w:rsid w:val="00BF3DB4"/>
    <w:rPr>
      <w:i/>
    </w:rPr>
  </w:style>
  <w:style w:type="character" w:customStyle="1" w:styleId="ECCursivanegreta">
    <w:name w:val="EC Cursiva negreta"/>
    <w:rsid w:val="00BF3DB4"/>
    <w:rPr>
      <w:b/>
      <w:i/>
      <w:noProof w:val="0"/>
      <w:lang w:val="ca-ES"/>
    </w:rPr>
  </w:style>
  <w:style w:type="character" w:customStyle="1" w:styleId="ECNegreta">
    <w:name w:val="EC Negreta"/>
    <w:rsid w:val="00BF3DB4"/>
    <w:rPr>
      <w:b/>
      <w:noProof w:val="0"/>
      <w:lang w:val="ca-ES"/>
    </w:rPr>
  </w:style>
  <w:style w:type="character" w:customStyle="1" w:styleId="ECNormal">
    <w:name w:val="EC Normal"/>
    <w:rsid w:val="00BF3DB4"/>
    <w:rPr>
      <w:noProof w:val="0"/>
      <w:lang w:val="ca-ES"/>
    </w:rPr>
  </w:style>
  <w:style w:type="paragraph" w:styleId="Capalera">
    <w:name w:val="header"/>
    <w:basedOn w:val="Normal"/>
    <w:link w:val="CapaleraCar"/>
    <w:rsid w:val="000272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rsid w:val="00027274"/>
    <w:rPr>
      <w:sz w:val="24"/>
      <w:szCs w:val="24"/>
    </w:rPr>
  </w:style>
  <w:style w:type="paragraph" w:customStyle="1" w:styleId="D2Davantal-Sessio">
    <w:name w:val="D2/ Davantal - Sessio"/>
    <w:basedOn w:val="D2Davantal"/>
    <w:qFormat/>
    <w:rsid w:val="00BF3DB4"/>
  </w:style>
  <w:style w:type="paragraph" w:customStyle="1" w:styleId="D2Ordredia-Ttol">
    <w:name w:val="D2/ Ordre dia - Títol"/>
    <w:basedOn w:val="D2Ordredia"/>
    <w:qFormat/>
    <w:rsid w:val="00BF3DB4"/>
  </w:style>
  <w:style w:type="paragraph" w:customStyle="1" w:styleId="D3IntervinentObertura">
    <w:name w:val="D3/ Intervinent Obertura"/>
    <w:basedOn w:val="D3Intervinent"/>
    <w:qFormat/>
    <w:rsid w:val="00BF3DB4"/>
    <w:pPr>
      <w:spacing w:beforeLines="100" w:before="100"/>
    </w:pPr>
  </w:style>
  <w:style w:type="paragraph" w:customStyle="1" w:styleId="D3TtolTram">
    <w:name w:val="D3/ Títol Tram"/>
    <w:basedOn w:val="Normal"/>
    <w:rsid w:val="00BF3DB4"/>
    <w:pPr>
      <w:spacing w:after="120" w:line="360" w:lineRule="auto"/>
      <w:ind w:left="1474"/>
      <w:jc w:val="both"/>
      <w:outlineLvl w:val="0"/>
    </w:pPr>
    <w:rPr>
      <w:rFonts w:ascii="Arial" w:hAnsi="Arial"/>
      <w:szCs w:val="20"/>
      <w:lang w:eastAsia="es-ES"/>
    </w:rPr>
  </w:style>
  <w:style w:type="character" w:customStyle="1" w:styleId="Ttol1Car">
    <w:name w:val="Títol 1 Car"/>
    <w:link w:val="Ttol1"/>
    <w:semiHidden/>
    <w:rsid w:val="00BF3DB4"/>
    <w:rPr>
      <w:rFonts w:ascii="Cambria" w:hAnsi="Cambria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semiHidden="1" w:qFormat="1"/>
    <w:lsdException w:name="Default Paragraph Font" w:uiPriority="1"/>
    <w:lsdException w:name="Subtitle" w:semiHidden="1" w:qFormat="1"/>
    <w:lsdException w:name="Date" w:semiHidden="1"/>
    <w:lsdException w:name="Strong" w:semiHidden="1" w:qFormat="1"/>
    <w:lsdException w:name="Emphasis" w:semiHidden="1" w:qFormat="1"/>
    <w:lsdException w:name="HTML Definition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3DB4"/>
    <w:rPr>
      <w:sz w:val="24"/>
      <w:szCs w:val="24"/>
    </w:rPr>
  </w:style>
  <w:style w:type="paragraph" w:styleId="Ttol1">
    <w:name w:val="heading 1"/>
    <w:basedOn w:val="Normal"/>
    <w:next w:val="Normal"/>
    <w:link w:val="Ttol1Car"/>
    <w:semiHidden/>
    <w:qFormat/>
    <w:rsid w:val="00BF3D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  <w:rsid w:val="00BF3DB4"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  <w:rsid w:val="00BF3DB4"/>
  </w:style>
  <w:style w:type="character" w:styleId="Refernciadenotaapeudepgina">
    <w:name w:val="footnote reference"/>
    <w:semiHidden/>
  </w:style>
  <w:style w:type="paragraph" w:customStyle="1" w:styleId="Crgan">
    <w:name w:val="C/ Òrgan"/>
    <w:basedOn w:val="Normal"/>
    <w:rsid w:val="00BF3DB4"/>
    <w:pPr>
      <w:spacing w:after="120" w:line="360" w:lineRule="auto"/>
      <w:jc w:val="center"/>
    </w:pPr>
    <w:rPr>
      <w:rFonts w:ascii="Arial" w:hAnsi="Arial"/>
      <w:b/>
      <w:szCs w:val="20"/>
      <w:lang w:eastAsia="es-ES"/>
    </w:rPr>
  </w:style>
  <w:style w:type="paragraph" w:customStyle="1" w:styleId="CPresidncia">
    <w:name w:val="C/ Presidència"/>
    <w:basedOn w:val="Crgan"/>
    <w:rsid w:val="00BF3DB4"/>
    <w:rPr>
      <w:b w:val="0"/>
    </w:rPr>
  </w:style>
  <w:style w:type="paragraph" w:customStyle="1" w:styleId="CSessi">
    <w:name w:val="C/ Sessió"/>
    <w:basedOn w:val="CPresidncia"/>
    <w:rsid w:val="00BF3DB4"/>
    <w:pPr>
      <w:spacing w:after="720"/>
    </w:pPr>
  </w:style>
  <w:style w:type="paragraph" w:customStyle="1" w:styleId="D3Textnormal">
    <w:name w:val="D3/ Text normal"/>
    <w:basedOn w:val="Normal"/>
    <w:rsid w:val="00BF3DB4"/>
    <w:pPr>
      <w:spacing w:after="120" w:line="360" w:lineRule="auto"/>
      <w:jc w:val="both"/>
    </w:pPr>
    <w:rPr>
      <w:rFonts w:ascii="Arial" w:hAnsi="Arial"/>
      <w:szCs w:val="20"/>
      <w:lang w:eastAsia="es-ES"/>
    </w:rPr>
  </w:style>
  <w:style w:type="paragraph" w:customStyle="1" w:styleId="D1Sumarinegreta">
    <w:name w:val="D1/ Sumari negreta"/>
    <w:basedOn w:val="D3Textnormal"/>
    <w:next w:val="D1Sumarirodona"/>
    <w:rsid w:val="00123037"/>
    <w:pPr>
      <w:spacing w:before="240" w:after="0"/>
    </w:pPr>
    <w:rPr>
      <w:b/>
    </w:rPr>
  </w:style>
  <w:style w:type="paragraph" w:customStyle="1" w:styleId="D1Sumarirodona">
    <w:name w:val="D1/ Sumari rodona"/>
    <w:next w:val="Normal"/>
    <w:rsid w:val="00123037"/>
    <w:pPr>
      <w:spacing w:line="360" w:lineRule="auto"/>
    </w:pPr>
    <w:rPr>
      <w:rFonts w:ascii="Arial" w:hAnsi="Arial"/>
      <w:sz w:val="24"/>
      <w:lang w:eastAsia="es-ES"/>
    </w:rPr>
  </w:style>
  <w:style w:type="paragraph" w:customStyle="1" w:styleId="D2Davantal">
    <w:name w:val="D2/ Davantal"/>
    <w:basedOn w:val="D3Textnormal"/>
    <w:rsid w:val="00BF3DB4"/>
  </w:style>
  <w:style w:type="paragraph" w:customStyle="1" w:styleId="D2Ordredia">
    <w:name w:val="D2/ Ordre dia"/>
    <w:basedOn w:val="D3Textnormal"/>
    <w:rsid w:val="00BF3DB4"/>
  </w:style>
  <w:style w:type="paragraph" w:customStyle="1" w:styleId="D3Acotacicva">
    <w:name w:val="D3/ Acotació cva."/>
    <w:basedOn w:val="D3Textnormal"/>
    <w:rsid w:val="00BF3DB4"/>
    <w:rPr>
      <w:i/>
    </w:rPr>
  </w:style>
  <w:style w:type="paragraph" w:customStyle="1" w:styleId="D3Acotacihorria">
    <w:name w:val="D3/ Acotació horària"/>
    <w:basedOn w:val="D2Ordredia"/>
    <w:rsid w:val="00BF3DB4"/>
    <w:pPr>
      <w:spacing w:before="360"/>
    </w:pPr>
  </w:style>
  <w:style w:type="paragraph" w:customStyle="1" w:styleId="D3Ttolnegreta">
    <w:name w:val="D3/ Títol negreta"/>
    <w:basedOn w:val="D3Textnormal"/>
    <w:rsid w:val="00BF3DB4"/>
    <w:pPr>
      <w:spacing w:before="360"/>
      <w:ind w:left="1474"/>
      <w:outlineLvl w:val="0"/>
    </w:pPr>
    <w:rPr>
      <w:b/>
    </w:rPr>
  </w:style>
  <w:style w:type="paragraph" w:customStyle="1" w:styleId="D3Alteraciomodificaci">
    <w:name w:val="D3/ Alteració o modificació"/>
    <w:basedOn w:val="D3Ttolnegreta"/>
    <w:rsid w:val="00123037"/>
    <w:rPr>
      <w:b w:val="0"/>
    </w:rPr>
  </w:style>
  <w:style w:type="paragraph" w:customStyle="1" w:styleId="D3Intervinent">
    <w:name w:val="D3/ Intervinent"/>
    <w:basedOn w:val="D3Textnormal"/>
    <w:rsid w:val="00BF3DB4"/>
    <w:rPr>
      <w:b/>
    </w:rPr>
  </w:style>
  <w:style w:type="paragraph" w:customStyle="1" w:styleId="D3Ttolrodona">
    <w:name w:val="D3/ Títol rodona"/>
    <w:basedOn w:val="D3Alteraciomodificaci"/>
    <w:rsid w:val="00123037"/>
    <w:pPr>
      <w:spacing w:before="0"/>
    </w:pPr>
  </w:style>
  <w:style w:type="paragraph" w:styleId="Peu">
    <w:name w:val="footer"/>
    <w:basedOn w:val="Normal"/>
    <w:semiHidden/>
    <w:rsid w:val="000C685D"/>
    <w:pPr>
      <w:tabs>
        <w:tab w:val="center" w:pos="4252"/>
        <w:tab w:val="right" w:pos="8504"/>
      </w:tabs>
    </w:pPr>
  </w:style>
  <w:style w:type="character" w:customStyle="1" w:styleId="ECCursiva">
    <w:name w:val="EC Cursiva"/>
    <w:rsid w:val="00BF3DB4"/>
    <w:rPr>
      <w:i/>
    </w:rPr>
  </w:style>
  <w:style w:type="character" w:customStyle="1" w:styleId="ECCursivanegreta">
    <w:name w:val="EC Cursiva negreta"/>
    <w:rsid w:val="00BF3DB4"/>
    <w:rPr>
      <w:b/>
      <w:i/>
      <w:noProof w:val="0"/>
      <w:lang w:val="ca-ES"/>
    </w:rPr>
  </w:style>
  <w:style w:type="character" w:customStyle="1" w:styleId="ECNegreta">
    <w:name w:val="EC Negreta"/>
    <w:rsid w:val="00BF3DB4"/>
    <w:rPr>
      <w:b/>
      <w:noProof w:val="0"/>
      <w:lang w:val="ca-ES"/>
    </w:rPr>
  </w:style>
  <w:style w:type="character" w:customStyle="1" w:styleId="ECNormal">
    <w:name w:val="EC Normal"/>
    <w:rsid w:val="00BF3DB4"/>
    <w:rPr>
      <w:noProof w:val="0"/>
      <w:lang w:val="ca-ES"/>
    </w:rPr>
  </w:style>
  <w:style w:type="paragraph" w:styleId="Capalera">
    <w:name w:val="header"/>
    <w:basedOn w:val="Normal"/>
    <w:link w:val="CapaleraCar"/>
    <w:rsid w:val="000272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rsid w:val="00027274"/>
    <w:rPr>
      <w:sz w:val="24"/>
      <w:szCs w:val="24"/>
    </w:rPr>
  </w:style>
  <w:style w:type="paragraph" w:customStyle="1" w:styleId="D2Davantal-Sessio">
    <w:name w:val="D2/ Davantal - Sessio"/>
    <w:basedOn w:val="D2Davantal"/>
    <w:qFormat/>
    <w:rsid w:val="00BF3DB4"/>
  </w:style>
  <w:style w:type="paragraph" w:customStyle="1" w:styleId="D2Ordredia-Ttol">
    <w:name w:val="D2/ Ordre dia - Títol"/>
    <w:basedOn w:val="D2Ordredia"/>
    <w:qFormat/>
    <w:rsid w:val="00BF3DB4"/>
  </w:style>
  <w:style w:type="paragraph" w:customStyle="1" w:styleId="D3IntervinentObertura">
    <w:name w:val="D3/ Intervinent Obertura"/>
    <w:basedOn w:val="D3Intervinent"/>
    <w:qFormat/>
    <w:rsid w:val="00BF3DB4"/>
    <w:pPr>
      <w:spacing w:beforeLines="100" w:before="100"/>
    </w:pPr>
  </w:style>
  <w:style w:type="paragraph" w:customStyle="1" w:styleId="D3TtolTram">
    <w:name w:val="D3/ Títol Tram"/>
    <w:basedOn w:val="Normal"/>
    <w:rsid w:val="00BF3DB4"/>
    <w:pPr>
      <w:spacing w:after="120" w:line="360" w:lineRule="auto"/>
      <w:ind w:left="1474"/>
      <w:jc w:val="both"/>
      <w:outlineLvl w:val="0"/>
    </w:pPr>
    <w:rPr>
      <w:rFonts w:ascii="Arial" w:hAnsi="Arial"/>
      <w:szCs w:val="20"/>
      <w:lang w:eastAsia="es-ES"/>
    </w:rPr>
  </w:style>
  <w:style w:type="character" w:customStyle="1" w:styleId="Ttol1Car">
    <w:name w:val="Títol 1 Car"/>
    <w:link w:val="Ttol1"/>
    <w:semiHidden/>
    <w:rsid w:val="00BF3DB4"/>
    <w:rPr>
      <w:rFonts w:ascii="Cambria" w:hAnsi="Cambria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es%20DEAT\Estils%20DEAT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Estils DEAT</Template>
  <TotalTime>1</TotalTime>
  <Pages>3</Pages>
  <Words>586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Sessió núm</vt:lpstr>
    </vt:vector>
  </TitlesOfParts>
  <Company>Parlament de Catalunya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Sessió núm</dc:title>
  <dc:creator>Iván Antiba; Pinart Bartroli, Neus</dc:creator>
  <cp:lastModifiedBy>Varela Pinart, Maria</cp:lastModifiedBy>
  <cp:revision>4</cp:revision>
  <cp:lastPrinted>2011-01-17T11:08:00Z</cp:lastPrinted>
  <dcterms:created xsi:type="dcterms:W3CDTF">2016-01-07T11:17:00Z</dcterms:created>
  <dcterms:modified xsi:type="dcterms:W3CDTF">2016-01-08T09:04:00Z</dcterms:modified>
</cp:coreProperties>
</file>